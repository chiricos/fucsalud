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754" w:rsidRPr="00152A72" w:rsidRDefault="00204754" w:rsidP="00152A72">
      <w:pPr>
        <w:pStyle w:val="Sangradetextonormal"/>
        <w:rPr>
          <w:rFonts w:ascii="Comic Sans MS" w:hAnsi="Comic Sans MS"/>
          <w:sz w:val="22"/>
        </w:rPr>
      </w:pPr>
    </w:p>
    <w:tbl>
      <w:tblPr>
        <w:tblW w:w="9949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0"/>
        <w:gridCol w:w="1080"/>
        <w:gridCol w:w="1260"/>
        <w:gridCol w:w="900"/>
        <w:gridCol w:w="1260"/>
        <w:gridCol w:w="180"/>
        <w:gridCol w:w="540"/>
        <w:gridCol w:w="180"/>
        <w:gridCol w:w="2029"/>
      </w:tblGrid>
      <w:tr w:rsidR="00204754" w:rsidRPr="00C14A03">
        <w:trPr>
          <w:trHeight w:val="918"/>
        </w:trPr>
        <w:tc>
          <w:tcPr>
            <w:tcW w:w="9949" w:type="dxa"/>
            <w:gridSpan w:val="9"/>
          </w:tcPr>
          <w:p w:rsidR="00EE29E4" w:rsidRPr="00C14A03" w:rsidRDefault="00204754">
            <w:pPr>
              <w:tabs>
                <w:tab w:val="left" w:pos="1100"/>
                <w:tab w:val="center" w:pos="497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C14A03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EE29E4" w:rsidRPr="00C14A03">
              <w:rPr>
                <w:rFonts w:ascii="Arial" w:hAnsi="Arial" w:cs="Arial"/>
                <w:b/>
                <w:sz w:val="18"/>
                <w:szCs w:val="18"/>
              </w:rPr>
              <w:t xml:space="preserve">              </w:t>
            </w:r>
          </w:p>
          <w:tbl>
            <w:tblPr>
              <w:tblpPr w:leftFromText="141" w:rightFromText="141" w:vertAnchor="text" w:horzAnchor="margin" w:tblpXSpec="right" w:tblpY="2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29"/>
              <w:gridCol w:w="929"/>
              <w:gridCol w:w="930"/>
            </w:tblGrid>
            <w:tr w:rsidR="00EE29E4" w:rsidRPr="00C14A03" w:rsidTr="00F66B6C">
              <w:trPr>
                <w:trHeight w:val="724"/>
              </w:trPr>
              <w:tc>
                <w:tcPr>
                  <w:tcW w:w="929" w:type="dxa"/>
                </w:tcPr>
                <w:p w:rsidR="00EE29E4" w:rsidRPr="00C14A03" w:rsidRDefault="00EE29E4" w:rsidP="00F66B6C">
                  <w:pPr>
                    <w:tabs>
                      <w:tab w:val="left" w:pos="1100"/>
                      <w:tab w:val="center" w:pos="4970"/>
                    </w:tabs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14A03">
                    <w:rPr>
                      <w:rFonts w:ascii="Arial" w:hAnsi="Arial" w:cs="Arial"/>
                      <w:b/>
                      <w:sz w:val="18"/>
                      <w:szCs w:val="18"/>
                    </w:rPr>
                    <w:t>DÍA</w:t>
                  </w:r>
                </w:p>
                <w:p w:rsidR="00C14A03" w:rsidRPr="00C14A03" w:rsidRDefault="00C14A03" w:rsidP="00F66B6C">
                  <w:pPr>
                    <w:tabs>
                      <w:tab w:val="left" w:pos="1100"/>
                      <w:tab w:val="center" w:pos="4970"/>
                    </w:tabs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9" w:type="dxa"/>
                </w:tcPr>
                <w:p w:rsidR="00EE29E4" w:rsidRPr="00C14A03" w:rsidRDefault="00671E81" w:rsidP="00F66B6C">
                  <w:pPr>
                    <w:tabs>
                      <w:tab w:val="left" w:pos="1100"/>
                      <w:tab w:val="center" w:pos="4970"/>
                    </w:tabs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14A03">
                    <w:rPr>
                      <w:rFonts w:ascii="Arial" w:hAnsi="Arial" w:cs="Arial"/>
                      <w:b/>
                      <w:sz w:val="18"/>
                      <w:szCs w:val="18"/>
                    </w:rPr>
                    <w:t>MES</w:t>
                  </w:r>
                </w:p>
                <w:p w:rsidR="00C14A03" w:rsidRPr="00C14A03" w:rsidRDefault="00C14A03" w:rsidP="00F66B6C">
                  <w:pPr>
                    <w:tabs>
                      <w:tab w:val="left" w:pos="1100"/>
                      <w:tab w:val="center" w:pos="4970"/>
                    </w:tabs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30" w:type="dxa"/>
                </w:tcPr>
                <w:p w:rsidR="00EE29E4" w:rsidRPr="00C14A03" w:rsidRDefault="00671E81" w:rsidP="00F66B6C">
                  <w:pPr>
                    <w:tabs>
                      <w:tab w:val="left" w:pos="1100"/>
                      <w:tab w:val="center" w:pos="4970"/>
                    </w:tabs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14A03">
                    <w:rPr>
                      <w:rFonts w:ascii="Arial" w:hAnsi="Arial" w:cs="Arial"/>
                      <w:b/>
                      <w:sz w:val="18"/>
                      <w:szCs w:val="18"/>
                    </w:rPr>
                    <w:t>AÑO</w:t>
                  </w:r>
                </w:p>
                <w:p w:rsidR="00C14A03" w:rsidRPr="00C14A03" w:rsidRDefault="00C14A03" w:rsidP="00F66B6C">
                  <w:pPr>
                    <w:tabs>
                      <w:tab w:val="left" w:pos="1100"/>
                      <w:tab w:val="center" w:pos="4970"/>
                    </w:tabs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F0A2C" w:rsidRPr="00C14A03" w:rsidRDefault="00152A72" w:rsidP="00152A72">
            <w:pPr>
              <w:pStyle w:val="Encabezado"/>
              <w:tabs>
                <w:tab w:val="clear" w:pos="4252"/>
                <w:tab w:val="clear" w:pos="8504"/>
                <w:tab w:val="left" w:pos="242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C14A03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4F0A2C" w:rsidRPr="00C14A03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</w:t>
            </w:r>
          </w:p>
          <w:p w:rsidR="00204754" w:rsidRPr="00ED196A" w:rsidRDefault="004F0A2C" w:rsidP="00152A72">
            <w:pPr>
              <w:pStyle w:val="Encabezado"/>
              <w:tabs>
                <w:tab w:val="clear" w:pos="4252"/>
                <w:tab w:val="clear" w:pos="8504"/>
                <w:tab w:val="left" w:pos="242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D196A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             FECHA:</w:t>
            </w:r>
          </w:p>
        </w:tc>
      </w:tr>
      <w:tr w:rsidR="00204754" w:rsidRPr="00C14A03">
        <w:trPr>
          <w:trHeight w:val="463"/>
        </w:trPr>
        <w:tc>
          <w:tcPr>
            <w:tcW w:w="9949" w:type="dxa"/>
            <w:gridSpan w:val="9"/>
            <w:shd w:val="clear" w:color="auto" w:fill="C0C0C0"/>
          </w:tcPr>
          <w:p w:rsidR="00427527" w:rsidRPr="00C14A03" w:rsidRDefault="00427527" w:rsidP="00427527">
            <w:pPr>
              <w:pStyle w:val="Ttulo3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204754" w:rsidRPr="00ED196A" w:rsidRDefault="00204754">
            <w:pPr>
              <w:pStyle w:val="Ttulo3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ED196A">
              <w:rPr>
                <w:rFonts w:ascii="Arial" w:hAnsi="Arial" w:cs="Arial"/>
                <w:sz w:val="22"/>
                <w:szCs w:val="22"/>
              </w:rPr>
              <w:t xml:space="preserve">INFORMACIÓN PERSONAL Y LABORAL DEL EXPERTO </w:t>
            </w:r>
          </w:p>
          <w:p w:rsidR="00204754" w:rsidRPr="00C14A03" w:rsidRDefault="0020475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754" w:rsidRPr="00C14A03">
        <w:trPr>
          <w:trHeight w:val="732"/>
        </w:trPr>
        <w:tc>
          <w:tcPr>
            <w:tcW w:w="9949" w:type="dxa"/>
            <w:gridSpan w:val="9"/>
          </w:tcPr>
          <w:p w:rsidR="00204754" w:rsidRPr="00C14A03" w:rsidRDefault="00204754" w:rsidP="00DB2B15">
            <w:pPr>
              <w:widowControl w:val="0"/>
              <w:autoSpaceDE w:val="0"/>
              <w:autoSpaceDN w:val="0"/>
              <w:adjustRightInd w:val="0"/>
              <w:spacing w:before="40" w:line="181" w:lineRule="exact"/>
              <w:ind w:left="330"/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APELLIDOS Y NOMBRES DEL PROFESOR INVITADO:</w:t>
            </w:r>
            <w:r w:rsidR="00DB2B15" w:rsidRPr="00C14A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204754" w:rsidRPr="00C14A03" w:rsidRDefault="0020475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754" w:rsidRPr="00C14A03">
        <w:tc>
          <w:tcPr>
            <w:tcW w:w="2520" w:type="dxa"/>
          </w:tcPr>
          <w:p w:rsidR="00204754" w:rsidRPr="00C14A03" w:rsidRDefault="00204754">
            <w:pPr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PASAPORTE  No.:</w:t>
            </w:r>
          </w:p>
          <w:p w:rsidR="00204754" w:rsidRPr="00C14A03" w:rsidRDefault="00204754" w:rsidP="001C00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0" w:type="dxa"/>
            <w:gridSpan w:val="4"/>
          </w:tcPr>
          <w:p w:rsidR="00204754" w:rsidRPr="00C14A03" w:rsidRDefault="00204754">
            <w:pPr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 xml:space="preserve">PAIS DE </w:t>
            </w:r>
            <w:r w:rsidR="00671E81" w:rsidRPr="00C14A03">
              <w:rPr>
                <w:rFonts w:ascii="Arial" w:hAnsi="Arial" w:cs="Arial"/>
                <w:sz w:val="18"/>
                <w:szCs w:val="18"/>
              </w:rPr>
              <w:t>DONDE PROVIENE</w:t>
            </w:r>
            <w:r w:rsidRPr="00C14A03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DB2B15" w:rsidRPr="00C14A03" w:rsidRDefault="00DB2B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9" w:type="dxa"/>
            <w:gridSpan w:val="4"/>
          </w:tcPr>
          <w:p w:rsidR="001C000A" w:rsidRPr="00C14A03" w:rsidRDefault="00204754" w:rsidP="001C000A">
            <w:pPr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DIRECCIÓN:</w:t>
            </w:r>
            <w:r w:rsidR="00DB2B15" w:rsidRPr="00C14A0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04754" w:rsidRPr="00C14A03" w:rsidRDefault="0020475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754" w:rsidRPr="00C14A03" w:rsidTr="001C000A">
        <w:trPr>
          <w:trHeight w:val="417"/>
        </w:trPr>
        <w:tc>
          <w:tcPr>
            <w:tcW w:w="3600" w:type="dxa"/>
            <w:gridSpan w:val="2"/>
          </w:tcPr>
          <w:p w:rsidR="00204754" w:rsidRPr="00C14A03" w:rsidRDefault="00204754" w:rsidP="001C000A">
            <w:pPr>
              <w:pStyle w:val="Ttulo2"/>
              <w:rPr>
                <w:rFonts w:ascii="Arial" w:hAnsi="Arial" w:cs="Arial"/>
                <w:szCs w:val="18"/>
              </w:rPr>
            </w:pPr>
            <w:r w:rsidRPr="00C14A03">
              <w:rPr>
                <w:rFonts w:ascii="Arial" w:hAnsi="Arial" w:cs="Arial"/>
                <w:b w:val="0"/>
                <w:szCs w:val="18"/>
              </w:rPr>
              <w:t>TELEFONO:</w:t>
            </w:r>
            <w:r w:rsidR="00DB2B15" w:rsidRPr="00C14A03">
              <w:rPr>
                <w:rFonts w:ascii="Arial" w:hAnsi="Arial" w:cs="Arial"/>
                <w:b w:val="0"/>
                <w:szCs w:val="18"/>
              </w:rPr>
              <w:t xml:space="preserve"> </w:t>
            </w:r>
          </w:p>
        </w:tc>
        <w:tc>
          <w:tcPr>
            <w:tcW w:w="4320" w:type="dxa"/>
            <w:gridSpan w:val="6"/>
          </w:tcPr>
          <w:p w:rsidR="00204754" w:rsidRPr="00C14A03" w:rsidRDefault="00204754" w:rsidP="001C000A">
            <w:pPr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E-MAIL:</w:t>
            </w:r>
            <w:r w:rsidR="00DB2B15" w:rsidRPr="00C14A03">
              <w:rPr>
                <w:rFonts w:ascii="Arial" w:hAnsi="Arial" w:cs="Arial"/>
                <w:position w:val="-1"/>
                <w:sz w:val="18"/>
                <w:szCs w:val="18"/>
              </w:rPr>
              <w:t xml:space="preserve"> </w:t>
            </w:r>
          </w:p>
        </w:tc>
        <w:tc>
          <w:tcPr>
            <w:tcW w:w="2029" w:type="dxa"/>
          </w:tcPr>
          <w:p w:rsidR="00204754" w:rsidRPr="00C14A03" w:rsidRDefault="00204754" w:rsidP="001C000A">
            <w:pPr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FAX:</w:t>
            </w:r>
            <w:r w:rsidR="00DB2B15" w:rsidRPr="00C14A03">
              <w:rPr>
                <w:rFonts w:ascii="Arial" w:hAnsi="Arial" w:cs="Arial"/>
                <w:position w:val="-1"/>
                <w:sz w:val="18"/>
                <w:szCs w:val="18"/>
              </w:rPr>
              <w:t xml:space="preserve"> </w:t>
            </w:r>
          </w:p>
        </w:tc>
      </w:tr>
      <w:tr w:rsidR="00204754" w:rsidRPr="00C14A03">
        <w:tc>
          <w:tcPr>
            <w:tcW w:w="4860" w:type="dxa"/>
            <w:gridSpan w:val="3"/>
          </w:tcPr>
          <w:p w:rsidR="00204754" w:rsidRPr="00C14A03" w:rsidRDefault="00204754">
            <w:pPr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ESTUDIOS DE PREGRADO:</w:t>
            </w:r>
            <w:r w:rsidR="00DB2B15" w:rsidRPr="00C14A03">
              <w:rPr>
                <w:rFonts w:ascii="Arial" w:hAnsi="Arial" w:cs="Arial"/>
                <w:position w:val="-1"/>
                <w:sz w:val="18"/>
                <w:szCs w:val="18"/>
              </w:rPr>
              <w:t xml:space="preserve"> </w:t>
            </w:r>
          </w:p>
          <w:p w:rsidR="00204754" w:rsidRPr="00C14A03" w:rsidRDefault="0020475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9" w:type="dxa"/>
            <w:gridSpan w:val="6"/>
          </w:tcPr>
          <w:p w:rsidR="00204754" w:rsidRPr="00C14A03" w:rsidRDefault="00204754" w:rsidP="001C000A">
            <w:pPr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CENTRO DOCENTE:</w:t>
            </w:r>
            <w:r w:rsidR="00DB2B15" w:rsidRPr="00C14A03">
              <w:rPr>
                <w:rFonts w:ascii="Arial" w:hAnsi="Arial" w:cs="Arial"/>
                <w:position w:val="-1"/>
                <w:sz w:val="18"/>
                <w:szCs w:val="18"/>
              </w:rPr>
              <w:t xml:space="preserve"> </w:t>
            </w:r>
          </w:p>
        </w:tc>
      </w:tr>
      <w:tr w:rsidR="00204754" w:rsidRPr="00C14A03">
        <w:tc>
          <w:tcPr>
            <w:tcW w:w="4860" w:type="dxa"/>
            <w:gridSpan w:val="3"/>
          </w:tcPr>
          <w:p w:rsidR="00204754" w:rsidRPr="00C14A03" w:rsidRDefault="00204754">
            <w:pPr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ESTUDIOS DE POSTGRADO:</w:t>
            </w:r>
          </w:p>
          <w:p w:rsidR="00204754" w:rsidRPr="00C14A03" w:rsidRDefault="00204754" w:rsidP="001C00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9" w:type="dxa"/>
            <w:gridSpan w:val="6"/>
          </w:tcPr>
          <w:p w:rsidR="0022371A" w:rsidRPr="00C14A03" w:rsidRDefault="00204754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CENTRO DOCENTE:</w:t>
            </w:r>
            <w:r w:rsidR="0022371A" w:rsidRPr="00C14A03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</w:p>
          <w:p w:rsidR="00204754" w:rsidRPr="00C14A03" w:rsidRDefault="0020475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371A" w:rsidRPr="00C14A03" w:rsidTr="001C000A">
        <w:trPr>
          <w:trHeight w:val="280"/>
        </w:trPr>
        <w:tc>
          <w:tcPr>
            <w:tcW w:w="4860" w:type="dxa"/>
            <w:gridSpan w:val="3"/>
          </w:tcPr>
          <w:p w:rsidR="0022371A" w:rsidRPr="00C14A03" w:rsidRDefault="0022371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9" w:type="dxa"/>
            <w:gridSpan w:val="6"/>
          </w:tcPr>
          <w:p w:rsidR="0022371A" w:rsidRPr="00C14A03" w:rsidRDefault="0022371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371A" w:rsidRPr="00C14A03" w:rsidTr="001C000A">
        <w:trPr>
          <w:trHeight w:val="411"/>
        </w:trPr>
        <w:tc>
          <w:tcPr>
            <w:tcW w:w="4860" w:type="dxa"/>
            <w:gridSpan w:val="3"/>
          </w:tcPr>
          <w:p w:rsidR="0022371A" w:rsidRPr="00C14A03" w:rsidRDefault="0022371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5089" w:type="dxa"/>
            <w:gridSpan w:val="6"/>
          </w:tcPr>
          <w:p w:rsidR="0022371A" w:rsidRPr="00C14A03" w:rsidRDefault="0022371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204754" w:rsidRPr="00C14A03">
        <w:tc>
          <w:tcPr>
            <w:tcW w:w="4860" w:type="dxa"/>
            <w:gridSpan w:val="3"/>
          </w:tcPr>
          <w:p w:rsidR="00204754" w:rsidRPr="00C14A03" w:rsidRDefault="00204754">
            <w:pPr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INSTITUCION (ES) DONDE LABORA:</w:t>
            </w:r>
          </w:p>
          <w:p w:rsidR="00204754" w:rsidRPr="00C14A03" w:rsidRDefault="00204754">
            <w:pPr>
              <w:rPr>
                <w:rFonts w:ascii="Arial" w:hAnsi="Arial" w:cs="Arial"/>
                <w:sz w:val="18"/>
                <w:szCs w:val="18"/>
              </w:rPr>
            </w:pPr>
          </w:p>
          <w:p w:rsidR="00C14A03" w:rsidRPr="00C14A03" w:rsidRDefault="00C14A0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89" w:type="dxa"/>
            <w:gridSpan w:val="6"/>
          </w:tcPr>
          <w:p w:rsidR="00204754" w:rsidRPr="00C14A03" w:rsidRDefault="00204754">
            <w:pPr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CARGO (S) ACTUAL (ES)</w:t>
            </w:r>
          </w:p>
          <w:p w:rsidR="00204754" w:rsidRPr="00C14A03" w:rsidRDefault="00204754">
            <w:pPr>
              <w:rPr>
                <w:rFonts w:ascii="Arial" w:hAnsi="Arial" w:cs="Arial"/>
                <w:sz w:val="18"/>
                <w:szCs w:val="18"/>
              </w:rPr>
            </w:pPr>
          </w:p>
          <w:p w:rsidR="00C14A03" w:rsidRPr="00C14A03" w:rsidRDefault="00C14A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754" w:rsidRPr="00C14A03">
        <w:tc>
          <w:tcPr>
            <w:tcW w:w="9949" w:type="dxa"/>
            <w:gridSpan w:val="9"/>
            <w:shd w:val="clear" w:color="auto" w:fill="C0C0C0"/>
          </w:tcPr>
          <w:p w:rsidR="00204754" w:rsidRPr="00ED196A" w:rsidRDefault="00204754">
            <w:pPr>
              <w:pStyle w:val="Ttulo4"/>
              <w:rPr>
                <w:rFonts w:ascii="Arial" w:hAnsi="Arial" w:cs="Arial"/>
                <w:sz w:val="22"/>
                <w:szCs w:val="22"/>
              </w:rPr>
            </w:pPr>
          </w:p>
          <w:p w:rsidR="00204754" w:rsidRPr="00ED196A" w:rsidRDefault="00204754">
            <w:pPr>
              <w:pStyle w:val="Ttulo4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ED196A">
              <w:rPr>
                <w:rFonts w:ascii="Arial" w:hAnsi="Arial" w:cs="Arial"/>
                <w:sz w:val="22"/>
                <w:szCs w:val="22"/>
              </w:rPr>
              <w:t>INFORMACIÓN DEL EVENTO</w:t>
            </w:r>
          </w:p>
          <w:p w:rsidR="00204754" w:rsidRPr="00C14A03" w:rsidRDefault="0020475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4754" w:rsidRPr="00C14A03">
        <w:tc>
          <w:tcPr>
            <w:tcW w:w="7200" w:type="dxa"/>
            <w:gridSpan w:val="6"/>
          </w:tcPr>
          <w:p w:rsidR="00204754" w:rsidRPr="00C14A03" w:rsidRDefault="00204754">
            <w:pPr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UNIVERSIDAD SOLICITANTE:</w:t>
            </w:r>
            <w:r w:rsidR="0022371A" w:rsidRPr="00C14A0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04754" w:rsidRPr="00C14A03" w:rsidRDefault="0020475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49" w:type="dxa"/>
            <w:gridSpan w:val="3"/>
          </w:tcPr>
          <w:p w:rsidR="00204754" w:rsidRPr="00C14A03" w:rsidRDefault="00204754" w:rsidP="001C000A">
            <w:pPr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CIUDAD:</w:t>
            </w:r>
            <w:r w:rsidR="0022371A" w:rsidRPr="00C14A0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204754" w:rsidRPr="00C14A03">
        <w:tc>
          <w:tcPr>
            <w:tcW w:w="9949" w:type="dxa"/>
            <w:gridSpan w:val="9"/>
          </w:tcPr>
          <w:p w:rsidR="00204754" w:rsidRPr="00C14A03" w:rsidRDefault="00204754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C14A03">
              <w:rPr>
                <w:rFonts w:ascii="Arial" w:hAnsi="Arial" w:cs="Arial"/>
                <w:noProof/>
                <w:sz w:val="18"/>
                <w:szCs w:val="18"/>
              </w:rPr>
              <w:t>NOMBRE DEL EVENTO</w:t>
            </w:r>
          </w:p>
          <w:p w:rsidR="00204754" w:rsidRPr="00C14A03" w:rsidRDefault="00204754" w:rsidP="001C000A">
            <w:pPr>
              <w:widowControl w:val="0"/>
              <w:autoSpaceDE w:val="0"/>
              <w:autoSpaceDN w:val="0"/>
              <w:adjustRightInd w:val="0"/>
              <w:spacing w:before="40" w:line="181" w:lineRule="exact"/>
              <w:ind w:left="33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671E81" w:rsidRPr="00C14A03">
        <w:tc>
          <w:tcPr>
            <w:tcW w:w="2520" w:type="dxa"/>
          </w:tcPr>
          <w:p w:rsidR="006C4456" w:rsidRPr="00C14A03" w:rsidRDefault="00671E8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C14A03">
              <w:rPr>
                <w:rFonts w:ascii="Arial" w:hAnsi="Arial" w:cs="Arial"/>
                <w:noProof/>
                <w:sz w:val="18"/>
                <w:szCs w:val="18"/>
              </w:rPr>
              <w:t>NIVEL DEL EVENTO</w:t>
            </w:r>
          </w:p>
          <w:p w:rsidR="00671E81" w:rsidRPr="00C14A03" w:rsidRDefault="006C4456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C14A03">
              <w:rPr>
                <w:rFonts w:ascii="Arial" w:hAnsi="Arial" w:cs="Arial"/>
                <w:noProof/>
                <w:sz w:val="18"/>
                <w:szCs w:val="18"/>
              </w:rPr>
              <w:t>(Marque con una X)</w:t>
            </w:r>
            <w:r w:rsidR="00671E81" w:rsidRPr="00C14A03">
              <w:rPr>
                <w:rFonts w:ascii="Arial" w:hAnsi="Arial" w:cs="Arial"/>
                <w:noProof/>
                <w:sz w:val="18"/>
                <w:szCs w:val="18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3240" w:type="dxa"/>
            <w:gridSpan w:val="3"/>
          </w:tcPr>
          <w:p w:rsidR="00671E81" w:rsidRPr="00C14A03" w:rsidRDefault="00671E8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C14A03">
              <w:rPr>
                <w:rFonts w:ascii="Arial" w:hAnsi="Arial" w:cs="Arial"/>
                <w:noProof/>
                <w:sz w:val="18"/>
                <w:szCs w:val="18"/>
              </w:rPr>
              <w:t>ESPECIALIZACION</w:t>
            </w:r>
            <w:r w:rsidR="0022371A" w:rsidRPr="00C14A03">
              <w:rPr>
                <w:rFonts w:ascii="Arial" w:hAnsi="Arial" w:cs="Arial"/>
                <w:noProof/>
                <w:sz w:val="18"/>
                <w:szCs w:val="18"/>
              </w:rPr>
              <w:t xml:space="preserve">     </w:t>
            </w:r>
          </w:p>
        </w:tc>
        <w:tc>
          <w:tcPr>
            <w:tcW w:w="1980" w:type="dxa"/>
            <w:gridSpan w:val="3"/>
          </w:tcPr>
          <w:p w:rsidR="00671E81" w:rsidRPr="00C14A03" w:rsidRDefault="00671E81" w:rsidP="00671E8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C14A03">
              <w:rPr>
                <w:rFonts w:ascii="Arial" w:hAnsi="Arial" w:cs="Arial"/>
                <w:noProof/>
                <w:sz w:val="18"/>
                <w:szCs w:val="18"/>
              </w:rPr>
              <w:t>MAESTRIA</w:t>
            </w:r>
          </w:p>
        </w:tc>
        <w:tc>
          <w:tcPr>
            <w:tcW w:w="2209" w:type="dxa"/>
            <w:gridSpan w:val="2"/>
          </w:tcPr>
          <w:p w:rsidR="00671E81" w:rsidRPr="00C14A03" w:rsidRDefault="00671E81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C14A03">
              <w:rPr>
                <w:rFonts w:ascii="Arial" w:hAnsi="Arial" w:cs="Arial"/>
                <w:noProof/>
                <w:sz w:val="18"/>
                <w:szCs w:val="18"/>
              </w:rPr>
              <w:t>DOCTORADO</w:t>
            </w:r>
          </w:p>
        </w:tc>
      </w:tr>
      <w:tr w:rsidR="00204754" w:rsidRPr="00C14A03" w:rsidTr="002353CD">
        <w:trPr>
          <w:trHeight w:val="2737"/>
        </w:trPr>
        <w:tc>
          <w:tcPr>
            <w:tcW w:w="9949" w:type="dxa"/>
            <w:gridSpan w:val="9"/>
          </w:tcPr>
          <w:p w:rsidR="00204754" w:rsidRPr="00C14A03" w:rsidRDefault="00204754" w:rsidP="00C14A03">
            <w:pPr>
              <w:widowControl w:val="0"/>
              <w:autoSpaceDE w:val="0"/>
              <w:autoSpaceDN w:val="0"/>
              <w:adjustRightInd w:val="0"/>
              <w:spacing w:before="40"/>
              <w:ind w:left="-32"/>
              <w:rPr>
                <w:rFonts w:ascii="Arial" w:hAnsi="Arial" w:cs="Arial"/>
                <w:noProof/>
                <w:sz w:val="18"/>
                <w:szCs w:val="18"/>
              </w:rPr>
            </w:pPr>
            <w:r w:rsidRPr="00C14A03">
              <w:rPr>
                <w:rFonts w:ascii="Arial" w:hAnsi="Arial" w:cs="Arial"/>
                <w:noProof/>
                <w:sz w:val="18"/>
                <w:szCs w:val="18"/>
              </w:rPr>
              <w:t>DIRIGIDO A</w:t>
            </w:r>
          </w:p>
          <w:p w:rsidR="00204754" w:rsidRPr="00C14A03" w:rsidRDefault="00204754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  <w:p w:rsidR="00204754" w:rsidRPr="00C14A03" w:rsidRDefault="00204754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</w:tbl>
    <w:p w:rsidR="00204754" w:rsidRPr="00C14A03" w:rsidRDefault="00204754">
      <w:pPr>
        <w:rPr>
          <w:rFonts w:ascii="Arial" w:hAnsi="Arial" w:cs="Arial"/>
          <w:sz w:val="18"/>
          <w:szCs w:val="18"/>
        </w:rPr>
      </w:pPr>
      <w:r w:rsidRPr="00C14A03">
        <w:rPr>
          <w:rFonts w:ascii="Arial" w:hAnsi="Arial" w:cs="Arial"/>
          <w:sz w:val="18"/>
          <w:szCs w:val="18"/>
        </w:rPr>
        <w:br w:type="page"/>
      </w:r>
    </w:p>
    <w:tbl>
      <w:tblPr>
        <w:tblW w:w="1008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880"/>
        <w:gridCol w:w="180"/>
        <w:gridCol w:w="4860"/>
      </w:tblGrid>
      <w:tr w:rsidR="00204754" w:rsidRPr="00C14A03" w:rsidTr="00ED196A">
        <w:trPr>
          <w:trHeight w:val="1071"/>
        </w:trPr>
        <w:tc>
          <w:tcPr>
            <w:tcW w:w="10080" w:type="dxa"/>
            <w:gridSpan w:val="4"/>
          </w:tcPr>
          <w:p w:rsidR="00A6172B" w:rsidRPr="00C14A03" w:rsidRDefault="00A6172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lastRenderedPageBreak/>
              <w:t>F</w:t>
            </w:r>
            <w:r w:rsidR="00204754" w:rsidRPr="00C14A03">
              <w:rPr>
                <w:rFonts w:ascii="Arial" w:hAnsi="Arial" w:cs="Arial"/>
                <w:sz w:val="18"/>
                <w:szCs w:val="18"/>
              </w:rPr>
              <w:t>ECHA DE REALIZACIÓN DEL EVENTO:</w:t>
            </w:r>
            <w:r w:rsidR="00204754" w:rsidRPr="00C14A03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C14A03"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  <w:r w:rsidR="00ED196A" w:rsidRPr="00C14A03">
              <w:rPr>
                <w:rFonts w:ascii="Arial" w:hAnsi="Arial" w:cs="Arial"/>
                <w:b/>
                <w:sz w:val="18"/>
                <w:szCs w:val="18"/>
              </w:rPr>
              <w:t>FINALIZACIÓN</w:t>
            </w:r>
          </w:p>
          <w:p w:rsidR="00A6172B" w:rsidRPr="00C14A03" w:rsidRDefault="0020475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14A03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="00A6172B" w:rsidRPr="00C14A03">
              <w:rPr>
                <w:rFonts w:ascii="Arial" w:hAnsi="Arial" w:cs="Arial"/>
                <w:b/>
                <w:sz w:val="18"/>
                <w:szCs w:val="18"/>
              </w:rPr>
              <w:t xml:space="preserve"> INICIO                        </w:t>
            </w:r>
            <w:r w:rsidR="003963F5" w:rsidRPr="00C14A03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16"/>
              <w:gridCol w:w="816"/>
              <w:gridCol w:w="806"/>
            </w:tblGrid>
            <w:tr w:rsidR="00A6172B" w:rsidRPr="00C14A03" w:rsidTr="00ED196A">
              <w:trPr>
                <w:trHeight w:val="495"/>
              </w:trPr>
              <w:tc>
                <w:tcPr>
                  <w:tcW w:w="816" w:type="dxa"/>
                </w:tcPr>
                <w:p w:rsidR="00A6172B" w:rsidRPr="00C14A03" w:rsidRDefault="00A6172B" w:rsidP="001C000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14A03">
                    <w:rPr>
                      <w:rFonts w:ascii="Arial" w:hAnsi="Arial" w:cs="Arial"/>
                      <w:b/>
                      <w:sz w:val="18"/>
                      <w:szCs w:val="18"/>
                    </w:rPr>
                    <w:t>DIA</w:t>
                  </w:r>
                  <w:r w:rsidR="0022371A" w:rsidRPr="00C14A0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</w:t>
                  </w:r>
                </w:p>
              </w:tc>
              <w:tc>
                <w:tcPr>
                  <w:tcW w:w="816" w:type="dxa"/>
                </w:tcPr>
                <w:p w:rsidR="00A6172B" w:rsidRPr="00C14A03" w:rsidRDefault="00A6172B" w:rsidP="001C000A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4A03">
                    <w:rPr>
                      <w:rFonts w:ascii="Arial" w:hAnsi="Arial" w:cs="Arial"/>
                      <w:sz w:val="18"/>
                      <w:szCs w:val="18"/>
                    </w:rPr>
                    <w:t>MES</w:t>
                  </w:r>
                  <w:r w:rsidR="0022371A" w:rsidRPr="00C14A03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806" w:type="dxa"/>
                </w:tcPr>
                <w:p w:rsidR="00A6172B" w:rsidRPr="00C14A03" w:rsidRDefault="00A6172B" w:rsidP="001C000A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4A03">
                    <w:rPr>
                      <w:rFonts w:ascii="Arial" w:hAnsi="Arial" w:cs="Arial"/>
                      <w:sz w:val="18"/>
                      <w:szCs w:val="18"/>
                    </w:rPr>
                    <w:t>AÑO</w:t>
                  </w:r>
                  <w:r w:rsidR="0022371A" w:rsidRPr="00C14A03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</w:tr>
          </w:tbl>
          <w:tbl>
            <w:tblPr>
              <w:tblpPr w:leftFromText="141" w:rightFromText="141" w:vertAnchor="text" w:horzAnchor="margin" w:tblpXSpec="center" w:tblpY="-59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42"/>
              <w:gridCol w:w="742"/>
              <w:gridCol w:w="742"/>
            </w:tblGrid>
            <w:tr w:rsidR="00ED196A" w:rsidRPr="00C14A03" w:rsidTr="00ED196A">
              <w:trPr>
                <w:trHeight w:val="510"/>
              </w:trPr>
              <w:tc>
                <w:tcPr>
                  <w:tcW w:w="742" w:type="dxa"/>
                </w:tcPr>
                <w:p w:rsidR="00ED196A" w:rsidRPr="00C14A03" w:rsidRDefault="00ED196A" w:rsidP="001C000A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4A03">
                    <w:rPr>
                      <w:rFonts w:ascii="Arial" w:hAnsi="Arial" w:cs="Arial"/>
                      <w:sz w:val="18"/>
                      <w:szCs w:val="18"/>
                    </w:rPr>
                    <w:t xml:space="preserve">DÍA     </w:t>
                  </w:r>
                </w:p>
              </w:tc>
              <w:tc>
                <w:tcPr>
                  <w:tcW w:w="742" w:type="dxa"/>
                </w:tcPr>
                <w:p w:rsidR="00ED196A" w:rsidRPr="00C14A03" w:rsidRDefault="00ED196A" w:rsidP="001C000A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4A03">
                    <w:rPr>
                      <w:rFonts w:ascii="Arial" w:hAnsi="Arial" w:cs="Arial"/>
                      <w:sz w:val="18"/>
                      <w:szCs w:val="18"/>
                    </w:rPr>
                    <w:t xml:space="preserve">MES     </w:t>
                  </w:r>
                </w:p>
              </w:tc>
              <w:tc>
                <w:tcPr>
                  <w:tcW w:w="742" w:type="dxa"/>
                </w:tcPr>
                <w:p w:rsidR="00ED196A" w:rsidRPr="00C14A03" w:rsidRDefault="00ED196A" w:rsidP="001C000A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4A03">
                    <w:rPr>
                      <w:rFonts w:ascii="Arial" w:hAnsi="Arial" w:cs="Arial"/>
                      <w:sz w:val="18"/>
                      <w:szCs w:val="18"/>
                    </w:rPr>
                    <w:t xml:space="preserve">AÑO     </w:t>
                  </w:r>
                </w:p>
              </w:tc>
            </w:tr>
          </w:tbl>
          <w:p w:rsidR="00204754" w:rsidRPr="00C14A03" w:rsidRDefault="00204754" w:rsidP="00C6407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14A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86582D" w:rsidRPr="00C14A0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C14A0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A6172B" w:rsidRPr="00C14A03"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Pr="00C14A03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</w:t>
            </w:r>
            <w:r w:rsidR="0086582D" w:rsidRPr="00C14A03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C64075" w:rsidRPr="00C14A03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  <w:tr w:rsidR="00204754" w:rsidRPr="00C14A03" w:rsidTr="00ED196A">
        <w:trPr>
          <w:trHeight w:val="993"/>
        </w:trPr>
        <w:tc>
          <w:tcPr>
            <w:tcW w:w="10080" w:type="dxa"/>
            <w:gridSpan w:val="4"/>
          </w:tcPr>
          <w:p w:rsidR="00204754" w:rsidRDefault="00204754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FECHA DE PARTICIPACION DEL EXPERTO:</w:t>
            </w:r>
            <w:r w:rsidRPr="00C14A03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C14A03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  <w:p w:rsidR="00AD27D6" w:rsidRPr="00C14A03" w:rsidRDefault="006C4456" w:rsidP="00AD27D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14A03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="003963F5" w:rsidRPr="00C14A03">
              <w:rPr>
                <w:rFonts w:ascii="Arial" w:hAnsi="Arial" w:cs="Arial"/>
                <w:b/>
                <w:sz w:val="18"/>
                <w:szCs w:val="18"/>
              </w:rPr>
              <w:t xml:space="preserve"> DESDE</w:t>
            </w:r>
            <w:r w:rsidR="00AD27D6" w:rsidRPr="00C14A03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</w:t>
            </w:r>
            <w:r w:rsidR="003963F5" w:rsidRPr="00C14A03">
              <w:rPr>
                <w:rFonts w:ascii="Arial" w:hAnsi="Arial" w:cs="Arial"/>
                <w:b/>
                <w:sz w:val="18"/>
                <w:szCs w:val="18"/>
              </w:rPr>
              <w:t xml:space="preserve">      HASTA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79"/>
              <w:gridCol w:w="779"/>
              <w:gridCol w:w="769"/>
            </w:tblGrid>
            <w:tr w:rsidR="00AD27D6" w:rsidRPr="00C14A03" w:rsidTr="00ED196A">
              <w:trPr>
                <w:trHeight w:val="531"/>
              </w:trPr>
              <w:tc>
                <w:tcPr>
                  <w:tcW w:w="779" w:type="dxa"/>
                </w:tcPr>
                <w:p w:rsidR="00AD27D6" w:rsidRPr="00C14A03" w:rsidRDefault="00AD27D6" w:rsidP="001C000A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C14A03">
                    <w:rPr>
                      <w:rFonts w:ascii="Arial" w:hAnsi="Arial" w:cs="Arial"/>
                      <w:b/>
                      <w:sz w:val="18"/>
                      <w:szCs w:val="18"/>
                    </w:rPr>
                    <w:t>DIA</w:t>
                  </w:r>
                  <w:r w:rsidR="0022371A" w:rsidRPr="00C14A0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</w:t>
                  </w:r>
                </w:p>
              </w:tc>
              <w:tc>
                <w:tcPr>
                  <w:tcW w:w="779" w:type="dxa"/>
                </w:tcPr>
                <w:p w:rsidR="00AD27D6" w:rsidRPr="00C14A03" w:rsidRDefault="00AD27D6" w:rsidP="001C000A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4A03">
                    <w:rPr>
                      <w:rFonts w:ascii="Arial" w:hAnsi="Arial" w:cs="Arial"/>
                      <w:sz w:val="18"/>
                      <w:szCs w:val="18"/>
                    </w:rPr>
                    <w:t>MES</w:t>
                  </w:r>
                  <w:r w:rsidR="0022371A" w:rsidRPr="00C14A03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769" w:type="dxa"/>
                </w:tcPr>
                <w:p w:rsidR="00AD27D6" w:rsidRPr="00C14A03" w:rsidRDefault="00AD27D6" w:rsidP="001C000A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4A03">
                    <w:rPr>
                      <w:rFonts w:ascii="Arial" w:hAnsi="Arial" w:cs="Arial"/>
                      <w:sz w:val="18"/>
                      <w:szCs w:val="18"/>
                    </w:rPr>
                    <w:t>AÑO</w:t>
                  </w:r>
                  <w:r w:rsidR="0022371A" w:rsidRPr="00C14A03"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</w:p>
              </w:tc>
            </w:tr>
          </w:tbl>
          <w:tbl>
            <w:tblPr>
              <w:tblpPr w:leftFromText="141" w:rightFromText="141" w:vertAnchor="text" w:horzAnchor="margin" w:tblpXSpec="center" w:tblpY="-75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85"/>
              <w:gridCol w:w="785"/>
              <w:gridCol w:w="785"/>
            </w:tblGrid>
            <w:tr w:rsidR="00427527" w:rsidRPr="00C14A03" w:rsidTr="00ED196A">
              <w:trPr>
                <w:trHeight w:val="528"/>
              </w:trPr>
              <w:tc>
                <w:tcPr>
                  <w:tcW w:w="785" w:type="dxa"/>
                </w:tcPr>
                <w:p w:rsidR="00AD27D6" w:rsidRPr="00C14A03" w:rsidRDefault="00AD27D6" w:rsidP="001C000A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4A03">
                    <w:rPr>
                      <w:rFonts w:ascii="Arial" w:hAnsi="Arial" w:cs="Arial"/>
                      <w:sz w:val="18"/>
                      <w:szCs w:val="18"/>
                    </w:rPr>
                    <w:t>DÍA</w:t>
                  </w:r>
                  <w:r w:rsidR="0022371A" w:rsidRPr="00C14A03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  <w:tc>
                <w:tcPr>
                  <w:tcW w:w="785" w:type="dxa"/>
                </w:tcPr>
                <w:p w:rsidR="00AD27D6" w:rsidRPr="00C14A03" w:rsidRDefault="00AD27D6" w:rsidP="001C000A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4A03">
                    <w:rPr>
                      <w:rFonts w:ascii="Arial" w:hAnsi="Arial" w:cs="Arial"/>
                      <w:sz w:val="18"/>
                      <w:szCs w:val="18"/>
                    </w:rPr>
                    <w:t>MES</w:t>
                  </w:r>
                  <w:r w:rsidR="0022371A" w:rsidRPr="00C14A03"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</w:p>
              </w:tc>
              <w:tc>
                <w:tcPr>
                  <w:tcW w:w="785" w:type="dxa"/>
                </w:tcPr>
                <w:p w:rsidR="00AD27D6" w:rsidRPr="00C14A03" w:rsidRDefault="00AD27D6" w:rsidP="001C000A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4A03">
                    <w:rPr>
                      <w:rFonts w:ascii="Arial" w:hAnsi="Arial" w:cs="Arial"/>
                      <w:sz w:val="18"/>
                      <w:szCs w:val="18"/>
                    </w:rPr>
                    <w:t>AÑO</w:t>
                  </w:r>
                  <w:r w:rsidR="0022371A" w:rsidRPr="00C14A03">
                    <w:rPr>
                      <w:rFonts w:ascii="Arial" w:hAnsi="Arial" w:cs="Arial"/>
                      <w:sz w:val="18"/>
                      <w:szCs w:val="18"/>
                    </w:rPr>
                    <w:t xml:space="preserve">     </w:t>
                  </w:r>
                </w:p>
              </w:tc>
            </w:tr>
          </w:tbl>
          <w:p w:rsidR="00204754" w:rsidRPr="00C14A03" w:rsidRDefault="00204754" w:rsidP="00A6172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04754" w:rsidRPr="00C14A03" w:rsidTr="00ED196A">
        <w:trPr>
          <w:trHeight w:val="513"/>
        </w:trPr>
        <w:tc>
          <w:tcPr>
            <w:tcW w:w="10080" w:type="dxa"/>
            <w:gridSpan w:val="4"/>
            <w:shd w:val="clear" w:color="auto" w:fill="C0C0C0"/>
          </w:tcPr>
          <w:p w:rsidR="00204754" w:rsidRPr="00C14A03" w:rsidRDefault="00204754">
            <w:pPr>
              <w:pStyle w:val="Ttulo4"/>
              <w:rPr>
                <w:rFonts w:ascii="Arial" w:hAnsi="Arial" w:cs="Arial"/>
                <w:szCs w:val="18"/>
              </w:rPr>
            </w:pPr>
          </w:p>
          <w:p w:rsidR="00204754" w:rsidRPr="00ED196A" w:rsidRDefault="00204754" w:rsidP="00ED196A">
            <w:pPr>
              <w:pStyle w:val="Ttulo4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ED196A">
              <w:rPr>
                <w:rFonts w:ascii="Arial" w:hAnsi="Arial" w:cs="Arial"/>
                <w:sz w:val="22"/>
                <w:szCs w:val="22"/>
              </w:rPr>
              <w:t>PLAN DE TRABAJO DEL EXPERTO</w:t>
            </w:r>
          </w:p>
        </w:tc>
      </w:tr>
      <w:tr w:rsidR="00204754" w:rsidRPr="00C14A03">
        <w:trPr>
          <w:trHeight w:val="586"/>
        </w:trPr>
        <w:tc>
          <w:tcPr>
            <w:tcW w:w="2160" w:type="dxa"/>
          </w:tcPr>
          <w:p w:rsidR="00204754" w:rsidRPr="00C14A03" w:rsidRDefault="002047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14A03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  <w:p w:rsidR="00204754" w:rsidRPr="00C14A03" w:rsidRDefault="001E7A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14A03">
              <w:rPr>
                <w:rFonts w:ascii="Arial" w:hAnsi="Arial" w:cs="Arial"/>
                <w:b/>
                <w:sz w:val="18"/>
                <w:szCs w:val="18"/>
              </w:rPr>
              <w:t>día</w:t>
            </w:r>
            <w:r w:rsidR="00204754" w:rsidRPr="00C14A03">
              <w:rPr>
                <w:rFonts w:ascii="Arial" w:hAnsi="Arial" w:cs="Arial"/>
                <w:b/>
                <w:sz w:val="18"/>
                <w:szCs w:val="18"/>
              </w:rPr>
              <w:t>/m</w:t>
            </w:r>
            <w:r w:rsidR="00427527" w:rsidRPr="00C14A03">
              <w:rPr>
                <w:rFonts w:ascii="Arial" w:hAnsi="Arial" w:cs="Arial"/>
                <w:b/>
                <w:sz w:val="18"/>
                <w:szCs w:val="18"/>
              </w:rPr>
              <w:t>es</w:t>
            </w:r>
            <w:r w:rsidR="00204754" w:rsidRPr="00C14A03">
              <w:rPr>
                <w:rFonts w:ascii="Arial" w:hAnsi="Arial" w:cs="Arial"/>
                <w:b/>
                <w:sz w:val="18"/>
                <w:szCs w:val="18"/>
              </w:rPr>
              <w:t>/año</w:t>
            </w:r>
          </w:p>
        </w:tc>
        <w:tc>
          <w:tcPr>
            <w:tcW w:w="7920" w:type="dxa"/>
            <w:gridSpan w:val="3"/>
          </w:tcPr>
          <w:p w:rsidR="00204754" w:rsidRPr="00C14A03" w:rsidRDefault="0020475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14A03">
              <w:rPr>
                <w:rFonts w:ascii="Arial" w:hAnsi="Arial" w:cs="Arial"/>
                <w:b/>
                <w:sz w:val="18"/>
                <w:szCs w:val="18"/>
              </w:rPr>
              <w:t>PARTICIPACION DEL EXPERTO</w:t>
            </w:r>
          </w:p>
        </w:tc>
      </w:tr>
      <w:tr w:rsidR="0022371A" w:rsidRPr="00C14A03">
        <w:trPr>
          <w:trHeight w:val="293"/>
        </w:trPr>
        <w:tc>
          <w:tcPr>
            <w:tcW w:w="2160" w:type="dxa"/>
          </w:tcPr>
          <w:p w:rsidR="0022371A" w:rsidRPr="00C14A03" w:rsidRDefault="0022371A" w:rsidP="00D951C9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7920" w:type="dxa"/>
            <w:gridSpan w:val="3"/>
          </w:tcPr>
          <w:p w:rsidR="00C14A03" w:rsidRPr="00C14A03" w:rsidRDefault="00C14A03" w:rsidP="00ED196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22371A" w:rsidRPr="00C14A03">
        <w:trPr>
          <w:trHeight w:val="293"/>
        </w:trPr>
        <w:tc>
          <w:tcPr>
            <w:tcW w:w="2160" w:type="dxa"/>
          </w:tcPr>
          <w:p w:rsidR="0022371A" w:rsidRPr="00C14A03" w:rsidRDefault="0022371A" w:rsidP="00D951C9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7920" w:type="dxa"/>
            <w:gridSpan w:val="3"/>
          </w:tcPr>
          <w:p w:rsidR="00C14A03" w:rsidRPr="00C14A03" w:rsidRDefault="00C14A03" w:rsidP="00ED196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22371A" w:rsidRPr="00C14A03">
        <w:trPr>
          <w:trHeight w:val="293"/>
        </w:trPr>
        <w:tc>
          <w:tcPr>
            <w:tcW w:w="2160" w:type="dxa"/>
          </w:tcPr>
          <w:p w:rsidR="0022371A" w:rsidRPr="00C14A03" w:rsidRDefault="0022371A" w:rsidP="00D951C9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7920" w:type="dxa"/>
            <w:gridSpan w:val="3"/>
          </w:tcPr>
          <w:p w:rsidR="00C14A03" w:rsidRPr="00C14A03" w:rsidRDefault="00C14A03" w:rsidP="00ED196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C14A03" w:rsidRPr="00C14A03" w:rsidTr="00B7259E">
        <w:trPr>
          <w:trHeight w:val="293"/>
        </w:trPr>
        <w:tc>
          <w:tcPr>
            <w:tcW w:w="10080" w:type="dxa"/>
            <w:gridSpan w:val="4"/>
          </w:tcPr>
          <w:p w:rsidR="00C14A03" w:rsidRPr="00C14A03" w:rsidRDefault="00C14A03" w:rsidP="001C000A">
            <w:pPr>
              <w:widowControl w:val="0"/>
              <w:autoSpaceDE w:val="0"/>
              <w:autoSpaceDN w:val="0"/>
              <w:adjustRightInd w:val="0"/>
              <w:spacing w:before="37" w:line="242" w:lineRule="auto"/>
              <w:ind w:right="1277"/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 xml:space="preserve">Nota: </w:t>
            </w:r>
          </w:p>
        </w:tc>
      </w:tr>
      <w:tr w:rsidR="0022371A" w:rsidRPr="00C14A03">
        <w:trPr>
          <w:trHeight w:val="618"/>
        </w:trPr>
        <w:tc>
          <w:tcPr>
            <w:tcW w:w="5040" w:type="dxa"/>
            <w:gridSpan w:val="2"/>
          </w:tcPr>
          <w:p w:rsidR="0022371A" w:rsidRPr="00C14A03" w:rsidRDefault="0022371A" w:rsidP="00427527">
            <w:pPr>
              <w:tabs>
                <w:tab w:val="left" w:pos="6180"/>
              </w:tabs>
              <w:ind w:left="2810" w:hanging="2810"/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RUBRO SOLICI</w:t>
            </w:r>
            <w:r w:rsidR="001C000A">
              <w:rPr>
                <w:rFonts w:ascii="Arial" w:hAnsi="Arial" w:cs="Arial"/>
                <w:sz w:val="18"/>
                <w:szCs w:val="18"/>
              </w:rPr>
              <w:t xml:space="preserve">TADO:        VIÁTICOS:        </w:t>
            </w:r>
            <w:r w:rsidR="00C14A03" w:rsidRPr="00C14A0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14A03">
              <w:rPr>
                <w:rFonts w:ascii="Arial" w:hAnsi="Arial" w:cs="Arial"/>
                <w:sz w:val="18"/>
                <w:szCs w:val="18"/>
              </w:rPr>
              <w:t xml:space="preserve">TIQUETES </w:t>
            </w:r>
          </w:p>
          <w:p w:rsidR="0022371A" w:rsidRPr="00C14A03" w:rsidRDefault="0022371A" w:rsidP="00427527">
            <w:pPr>
              <w:tabs>
                <w:tab w:val="left" w:pos="6180"/>
              </w:tabs>
              <w:ind w:left="2810" w:hanging="2810"/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 xml:space="preserve">(Solo se puede solicitar uno de los dos rubros)                 </w:t>
            </w:r>
          </w:p>
        </w:tc>
        <w:tc>
          <w:tcPr>
            <w:tcW w:w="5040" w:type="dxa"/>
            <w:gridSpan w:val="2"/>
          </w:tcPr>
          <w:p w:rsidR="001C000A" w:rsidRDefault="00C14A03" w:rsidP="001C000A">
            <w:pPr>
              <w:widowControl w:val="0"/>
              <w:autoSpaceDE w:val="0"/>
              <w:autoSpaceDN w:val="0"/>
              <w:adjustRightInd w:val="0"/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 xml:space="preserve"> VALOR EN PESOS</w:t>
            </w:r>
            <w:r w:rsidR="0022371A" w:rsidRPr="00C14A03">
              <w:rPr>
                <w:rFonts w:ascii="Arial" w:hAnsi="Arial" w:cs="Arial"/>
                <w:sz w:val="18"/>
                <w:szCs w:val="18"/>
              </w:rPr>
              <w:t xml:space="preserve">:   </w:t>
            </w:r>
          </w:p>
          <w:p w:rsidR="00C14A03" w:rsidRPr="00C14A03" w:rsidRDefault="00C14A03" w:rsidP="001C000A">
            <w:pPr>
              <w:widowControl w:val="0"/>
              <w:autoSpaceDE w:val="0"/>
              <w:autoSpaceDN w:val="0"/>
              <w:adjustRightInd w:val="0"/>
              <w:spacing w:before="40"/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14A03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TOTAL: </w:t>
            </w:r>
          </w:p>
        </w:tc>
      </w:tr>
      <w:tr w:rsidR="0022371A" w:rsidRPr="00C14A03" w:rsidTr="002353CD">
        <w:trPr>
          <w:trHeight w:val="715"/>
        </w:trPr>
        <w:tc>
          <w:tcPr>
            <w:tcW w:w="10080" w:type="dxa"/>
            <w:gridSpan w:val="4"/>
          </w:tcPr>
          <w:p w:rsidR="0022371A" w:rsidRPr="00C14A03" w:rsidRDefault="0022371A" w:rsidP="00ED196A">
            <w:pPr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 xml:space="preserve">EN CASO DE SOLICITAR TIQUETES, SE DEBE ESPECIFICAR LA RUTA: </w:t>
            </w:r>
          </w:p>
        </w:tc>
      </w:tr>
      <w:tr w:rsidR="0022371A" w:rsidRPr="00C14A03" w:rsidTr="00ED196A">
        <w:trPr>
          <w:trHeight w:val="401"/>
        </w:trPr>
        <w:tc>
          <w:tcPr>
            <w:tcW w:w="10080" w:type="dxa"/>
            <w:gridSpan w:val="4"/>
            <w:shd w:val="clear" w:color="auto" w:fill="C0C0C0"/>
          </w:tcPr>
          <w:p w:rsidR="0022371A" w:rsidRPr="00ED196A" w:rsidRDefault="0022371A">
            <w:pPr>
              <w:pStyle w:val="Ttulo4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:rsidR="0022371A" w:rsidRPr="00C14A03" w:rsidRDefault="0022371A" w:rsidP="00ED196A">
            <w:pPr>
              <w:pStyle w:val="Ttulo4"/>
              <w:numPr>
                <w:ilvl w:val="0"/>
                <w:numId w:val="2"/>
              </w:numPr>
              <w:rPr>
                <w:rFonts w:ascii="Arial" w:hAnsi="Arial" w:cs="Arial"/>
                <w:szCs w:val="18"/>
              </w:rPr>
            </w:pPr>
            <w:r w:rsidRPr="00ED196A">
              <w:rPr>
                <w:rFonts w:ascii="Arial" w:hAnsi="Arial" w:cs="Arial"/>
                <w:sz w:val="22"/>
                <w:szCs w:val="22"/>
              </w:rPr>
              <w:t>COORDINADOR  DEL  EVENTO</w:t>
            </w:r>
          </w:p>
        </w:tc>
      </w:tr>
      <w:tr w:rsidR="0022371A" w:rsidRPr="00C14A03">
        <w:trPr>
          <w:trHeight w:val="586"/>
        </w:trPr>
        <w:tc>
          <w:tcPr>
            <w:tcW w:w="5220" w:type="dxa"/>
            <w:gridSpan w:val="3"/>
          </w:tcPr>
          <w:p w:rsidR="0022371A" w:rsidRPr="00C14A03" w:rsidRDefault="0022371A" w:rsidP="001C000A">
            <w:pPr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NOMBRE:</w:t>
            </w:r>
            <w:r w:rsidR="00C14A03" w:rsidRPr="00C14A03">
              <w:rPr>
                <w:rFonts w:ascii="Arial" w:hAnsi="Arial" w:cs="Arial"/>
                <w:position w:val="-1"/>
                <w:sz w:val="18"/>
                <w:szCs w:val="18"/>
              </w:rPr>
              <w:t xml:space="preserve"> </w:t>
            </w:r>
          </w:p>
        </w:tc>
        <w:tc>
          <w:tcPr>
            <w:tcW w:w="4860" w:type="dxa"/>
          </w:tcPr>
          <w:p w:rsidR="0022371A" w:rsidRPr="00C14A03" w:rsidRDefault="0022371A" w:rsidP="001C000A">
            <w:pPr>
              <w:widowControl w:val="0"/>
              <w:tabs>
                <w:tab w:val="left" w:pos="5360"/>
              </w:tabs>
              <w:autoSpaceDE w:val="0"/>
              <w:autoSpaceDN w:val="0"/>
              <w:adjustRightInd w:val="0"/>
              <w:spacing w:before="40" w:line="181" w:lineRule="exact"/>
              <w:ind w:left="150"/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UNIVERSIDAD:</w:t>
            </w:r>
            <w:r w:rsidR="00C14A03" w:rsidRPr="00C14A03">
              <w:rPr>
                <w:rFonts w:ascii="Arial" w:hAnsi="Arial" w:cs="Arial"/>
                <w:position w:val="-1"/>
                <w:sz w:val="18"/>
                <w:szCs w:val="18"/>
              </w:rPr>
              <w:t xml:space="preserve"> </w:t>
            </w:r>
          </w:p>
        </w:tc>
      </w:tr>
      <w:tr w:rsidR="0022371A" w:rsidRPr="00C14A03">
        <w:trPr>
          <w:cantSplit/>
          <w:trHeight w:val="293"/>
        </w:trPr>
        <w:tc>
          <w:tcPr>
            <w:tcW w:w="5220" w:type="dxa"/>
            <w:gridSpan w:val="3"/>
          </w:tcPr>
          <w:p w:rsidR="0022371A" w:rsidRPr="00C14A03" w:rsidRDefault="0022371A" w:rsidP="001C000A">
            <w:pPr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FACULTAD:</w:t>
            </w:r>
            <w:r w:rsidR="00C14A03" w:rsidRPr="00C14A0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860" w:type="dxa"/>
          </w:tcPr>
          <w:p w:rsidR="0022371A" w:rsidRPr="00C14A03" w:rsidRDefault="0022371A" w:rsidP="001C000A">
            <w:pPr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E-MAIL:</w:t>
            </w:r>
            <w:r w:rsidR="00C14A03" w:rsidRPr="00C14A0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22371A" w:rsidRPr="00C14A03">
        <w:trPr>
          <w:trHeight w:val="317"/>
        </w:trPr>
        <w:tc>
          <w:tcPr>
            <w:tcW w:w="5220" w:type="dxa"/>
            <w:gridSpan w:val="3"/>
          </w:tcPr>
          <w:p w:rsidR="0022371A" w:rsidRPr="00C14A03" w:rsidRDefault="0022371A" w:rsidP="001C000A">
            <w:pPr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TELEFONOS OFICINA:</w:t>
            </w:r>
            <w:r w:rsidR="00C14A03" w:rsidRPr="00C14A0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860" w:type="dxa"/>
          </w:tcPr>
          <w:p w:rsidR="0022371A" w:rsidRPr="00C14A03" w:rsidRDefault="0022371A" w:rsidP="00C14A03">
            <w:pPr>
              <w:widowControl w:val="0"/>
              <w:tabs>
                <w:tab w:val="left" w:pos="5360"/>
              </w:tabs>
              <w:autoSpaceDE w:val="0"/>
              <w:autoSpaceDN w:val="0"/>
              <w:adjustRightInd w:val="0"/>
              <w:spacing w:line="181" w:lineRule="exact"/>
              <w:ind w:left="150"/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CELULAR:</w:t>
            </w:r>
            <w:r w:rsidR="00C14A03" w:rsidRPr="00C14A0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2371A" w:rsidRPr="00C14A03" w:rsidRDefault="0022371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371A" w:rsidRPr="00C14A03">
        <w:trPr>
          <w:trHeight w:val="317"/>
        </w:trPr>
        <w:tc>
          <w:tcPr>
            <w:tcW w:w="5220" w:type="dxa"/>
            <w:gridSpan w:val="3"/>
          </w:tcPr>
          <w:p w:rsidR="0022371A" w:rsidRPr="00C14A03" w:rsidRDefault="0022371A">
            <w:pPr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NOMBRE DEL RECTOR:</w:t>
            </w:r>
          </w:p>
          <w:p w:rsidR="0022371A" w:rsidRPr="00C14A03" w:rsidRDefault="0022371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22371A" w:rsidRPr="00C14A03" w:rsidRDefault="0022371A" w:rsidP="001C000A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C14A03">
              <w:rPr>
                <w:rFonts w:ascii="Arial" w:hAnsi="Arial" w:cs="Arial"/>
                <w:sz w:val="18"/>
                <w:szCs w:val="18"/>
                <w:lang w:val="pt-BR"/>
              </w:rPr>
              <w:t xml:space="preserve">E-MAIL: </w:t>
            </w:r>
          </w:p>
        </w:tc>
      </w:tr>
      <w:tr w:rsidR="0022371A" w:rsidRPr="00C14A03">
        <w:trPr>
          <w:trHeight w:val="317"/>
        </w:trPr>
        <w:tc>
          <w:tcPr>
            <w:tcW w:w="5220" w:type="dxa"/>
            <w:gridSpan w:val="3"/>
          </w:tcPr>
          <w:p w:rsidR="0022371A" w:rsidRPr="00C14A03" w:rsidRDefault="0022371A">
            <w:pPr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DIRECCIÓN OFICINA RECTOR:</w:t>
            </w:r>
            <w:r w:rsidR="00C14A03" w:rsidRPr="00C14A0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2371A" w:rsidRPr="00C14A03" w:rsidRDefault="0022371A" w:rsidP="002F609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C14A03" w:rsidRPr="00C14A03" w:rsidRDefault="0022371A" w:rsidP="00C14A03">
            <w:pPr>
              <w:widowControl w:val="0"/>
              <w:tabs>
                <w:tab w:val="left" w:pos="5360"/>
              </w:tabs>
              <w:autoSpaceDE w:val="0"/>
              <w:autoSpaceDN w:val="0"/>
              <w:adjustRightInd w:val="0"/>
              <w:spacing w:before="40" w:line="181" w:lineRule="exact"/>
              <w:ind w:left="150"/>
              <w:rPr>
                <w:rFonts w:ascii="Arial" w:hAnsi="Arial" w:cs="Arial"/>
                <w:sz w:val="18"/>
                <w:szCs w:val="18"/>
              </w:rPr>
            </w:pPr>
            <w:r w:rsidRPr="00C14A03">
              <w:rPr>
                <w:rFonts w:ascii="Arial" w:hAnsi="Arial" w:cs="Arial"/>
                <w:sz w:val="18"/>
                <w:szCs w:val="18"/>
              </w:rPr>
              <w:t>TELEFONOS:</w:t>
            </w:r>
            <w:r w:rsidR="00C14A03" w:rsidRPr="00C14A0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2371A" w:rsidRPr="00C14A03" w:rsidRDefault="0022371A" w:rsidP="00C14A0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ED196A" w:rsidRPr="00C14A03" w:rsidRDefault="00204754" w:rsidP="00F010D9">
      <w:pPr>
        <w:pStyle w:val="Sangradetextonormal"/>
        <w:rPr>
          <w:rFonts w:ascii="Comic Sans MS" w:hAnsi="Comic Sans MS"/>
          <w:sz w:val="18"/>
          <w:szCs w:val="18"/>
        </w:rPr>
      </w:pPr>
      <w:r w:rsidRPr="00C14A03">
        <w:rPr>
          <w:rFonts w:ascii="Comic Sans MS" w:hAnsi="Comic Sans MS"/>
          <w:sz w:val="18"/>
          <w:szCs w:val="18"/>
        </w:rPr>
        <w:tab/>
      </w:r>
    </w:p>
    <w:tbl>
      <w:tblPr>
        <w:tblStyle w:val="Tablaconcuadrcula"/>
        <w:tblW w:w="9970" w:type="dxa"/>
        <w:tblLook w:val="04A0" w:firstRow="1" w:lastRow="0" w:firstColumn="1" w:lastColumn="0" w:noHBand="0" w:noVBand="1"/>
      </w:tblPr>
      <w:tblGrid>
        <w:gridCol w:w="4985"/>
        <w:gridCol w:w="4985"/>
      </w:tblGrid>
      <w:tr w:rsidR="00ED196A" w:rsidRPr="00ED196A" w:rsidTr="00ED196A">
        <w:trPr>
          <w:trHeight w:val="1313"/>
        </w:trPr>
        <w:tc>
          <w:tcPr>
            <w:tcW w:w="4985" w:type="dxa"/>
          </w:tcPr>
          <w:p w:rsidR="00ED196A" w:rsidRDefault="00ED196A" w:rsidP="00F010D9">
            <w:pPr>
              <w:pStyle w:val="Sangradetextonormal"/>
              <w:ind w:firstLine="0"/>
              <w:rPr>
                <w:rFonts w:ascii="Arial" w:hAnsi="Arial" w:cs="Arial"/>
                <w:sz w:val="22"/>
                <w:szCs w:val="22"/>
              </w:rPr>
            </w:pPr>
          </w:p>
          <w:p w:rsidR="00ED196A" w:rsidRDefault="00ED196A" w:rsidP="00F010D9">
            <w:pPr>
              <w:pStyle w:val="Sangradetextonormal"/>
              <w:ind w:firstLine="0"/>
              <w:rPr>
                <w:rFonts w:ascii="Arial" w:hAnsi="Arial" w:cs="Arial"/>
                <w:sz w:val="22"/>
                <w:szCs w:val="22"/>
              </w:rPr>
            </w:pPr>
          </w:p>
          <w:p w:rsidR="00ED196A" w:rsidRDefault="00ED196A" w:rsidP="00F010D9">
            <w:pPr>
              <w:pStyle w:val="Sangradetextonormal"/>
              <w:ind w:firstLine="0"/>
              <w:rPr>
                <w:rFonts w:ascii="Arial" w:hAnsi="Arial" w:cs="Arial"/>
                <w:sz w:val="22"/>
                <w:szCs w:val="22"/>
              </w:rPr>
            </w:pPr>
          </w:p>
          <w:p w:rsidR="001C000A" w:rsidRDefault="001C000A" w:rsidP="00F010D9">
            <w:pPr>
              <w:pStyle w:val="Sangradetextonormal"/>
              <w:ind w:firstLine="0"/>
              <w:rPr>
                <w:rFonts w:ascii="Arial" w:hAnsi="Arial" w:cs="Arial"/>
                <w:sz w:val="22"/>
                <w:szCs w:val="22"/>
              </w:rPr>
            </w:pPr>
          </w:p>
          <w:p w:rsidR="002353CD" w:rsidRDefault="001C000A" w:rsidP="001C000A">
            <w:pPr>
              <w:pStyle w:val="Sangradetextonormal"/>
              <w:rPr>
                <w:rFonts w:ascii="Arial" w:hAnsi="Arial" w:cs="Arial"/>
                <w:sz w:val="22"/>
                <w:szCs w:val="22"/>
              </w:rPr>
            </w:pPr>
            <w:r w:rsidRPr="001C000A">
              <w:rPr>
                <w:rFonts w:ascii="Arial" w:hAnsi="Arial" w:cs="Arial"/>
                <w:sz w:val="22"/>
                <w:szCs w:val="22"/>
              </w:rPr>
              <w:t xml:space="preserve">NOMBRE </w:t>
            </w:r>
          </w:p>
          <w:p w:rsidR="001C000A" w:rsidRPr="001C000A" w:rsidRDefault="002353CD" w:rsidP="001C000A">
            <w:pPr>
              <w:pStyle w:val="Sangradetexto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NOMBRE    </w:t>
            </w:r>
            <w:r w:rsidR="001C000A" w:rsidRPr="001C000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NOMBRE Y </w:t>
            </w:r>
            <w:r w:rsidR="001C000A" w:rsidRPr="001C000A">
              <w:rPr>
                <w:rFonts w:ascii="Arial" w:hAnsi="Arial" w:cs="Arial"/>
                <w:sz w:val="22"/>
                <w:szCs w:val="22"/>
              </w:rPr>
              <w:t>FIRMA</w:t>
            </w:r>
          </w:p>
          <w:p w:rsidR="001C000A" w:rsidRPr="00ED196A" w:rsidRDefault="001C000A" w:rsidP="001C000A">
            <w:pPr>
              <w:pStyle w:val="Sangradetextonormal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1C000A">
              <w:rPr>
                <w:rFonts w:ascii="Arial" w:hAnsi="Arial" w:cs="Arial"/>
                <w:sz w:val="22"/>
                <w:szCs w:val="22"/>
              </w:rPr>
              <w:t>RECTOR O REPRESENTANTE</w:t>
            </w:r>
          </w:p>
          <w:p w:rsidR="00ED196A" w:rsidRPr="00ED196A" w:rsidRDefault="00ED196A" w:rsidP="00F010D9">
            <w:pPr>
              <w:pStyle w:val="Sangradetextonormal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5" w:type="dxa"/>
          </w:tcPr>
          <w:p w:rsidR="00ED196A" w:rsidRDefault="00ED196A" w:rsidP="00F010D9">
            <w:pPr>
              <w:pStyle w:val="Sangradetextonormal"/>
              <w:ind w:firstLine="0"/>
              <w:rPr>
                <w:rFonts w:ascii="Arial" w:hAnsi="Arial" w:cs="Arial"/>
                <w:sz w:val="22"/>
                <w:szCs w:val="22"/>
              </w:rPr>
            </w:pPr>
          </w:p>
          <w:p w:rsidR="001C000A" w:rsidRDefault="001C000A" w:rsidP="00F010D9">
            <w:pPr>
              <w:pStyle w:val="Sangradetextonormal"/>
              <w:ind w:firstLine="0"/>
              <w:rPr>
                <w:rFonts w:ascii="Arial" w:hAnsi="Arial" w:cs="Arial"/>
                <w:sz w:val="22"/>
                <w:szCs w:val="22"/>
              </w:rPr>
            </w:pPr>
          </w:p>
          <w:p w:rsidR="002353CD" w:rsidRDefault="002353CD" w:rsidP="00F010D9">
            <w:pPr>
              <w:pStyle w:val="Sangradetextonormal"/>
              <w:ind w:firstLine="0"/>
              <w:rPr>
                <w:rFonts w:ascii="Arial" w:hAnsi="Arial" w:cs="Arial"/>
                <w:sz w:val="22"/>
                <w:szCs w:val="22"/>
              </w:rPr>
            </w:pPr>
          </w:p>
          <w:p w:rsidR="002353CD" w:rsidRDefault="002353CD" w:rsidP="00F010D9">
            <w:pPr>
              <w:pStyle w:val="Sangradetextonormal"/>
              <w:ind w:firstLine="0"/>
              <w:rPr>
                <w:rFonts w:ascii="Arial" w:hAnsi="Arial" w:cs="Arial"/>
                <w:sz w:val="22"/>
                <w:szCs w:val="22"/>
              </w:rPr>
            </w:pPr>
          </w:p>
          <w:p w:rsidR="002353CD" w:rsidRDefault="002353CD" w:rsidP="00F010D9">
            <w:pPr>
              <w:pStyle w:val="Sangradetextonormal"/>
              <w:ind w:firstLine="0"/>
              <w:rPr>
                <w:rFonts w:ascii="Arial" w:hAnsi="Arial" w:cs="Arial"/>
                <w:sz w:val="22"/>
                <w:szCs w:val="22"/>
              </w:rPr>
            </w:pPr>
          </w:p>
          <w:p w:rsidR="002353CD" w:rsidRPr="002353CD" w:rsidRDefault="002353CD" w:rsidP="002353CD">
            <w:pPr>
              <w:pStyle w:val="Sangradetexto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NOMBRE     NOMBRE Y </w:t>
            </w:r>
            <w:r w:rsidRPr="002353CD">
              <w:rPr>
                <w:rFonts w:ascii="Arial" w:hAnsi="Arial" w:cs="Arial"/>
                <w:sz w:val="22"/>
                <w:szCs w:val="22"/>
              </w:rPr>
              <w:t>FIRMA</w:t>
            </w:r>
          </w:p>
          <w:p w:rsidR="002353CD" w:rsidRPr="00ED196A" w:rsidRDefault="002353CD" w:rsidP="002353CD">
            <w:pPr>
              <w:pStyle w:val="Sangradetextonormal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2353CD">
              <w:rPr>
                <w:rFonts w:ascii="Arial" w:hAnsi="Arial" w:cs="Arial"/>
                <w:sz w:val="22"/>
                <w:szCs w:val="22"/>
              </w:rPr>
              <w:t>COORDINADOR DEL EVENTO</w:t>
            </w:r>
          </w:p>
        </w:tc>
      </w:tr>
    </w:tbl>
    <w:p w:rsidR="00F010D9" w:rsidRPr="00ED196A" w:rsidRDefault="00F010D9" w:rsidP="00F010D9">
      <w:pPr>
        <w:pStyle w:val="Sangradetextonormal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F010D9" w:rsidRPr="00ED196A" w:rsidSect="00905ABB">
      <w:headerReference w:type="default" r:id="rId8"/>
      <w:pgSz w:w="12242" w:h="15842" w:code="1"/>
      <w:pgMar w:top="2268" w:right="1701" w:bottom="1134" w:left="1259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D4E" w:rsidRDefault="00EF1D4E" w:rsidP="00905ABB">
      <w:r>
        <w:separator/>
      </w:r>
    </w:p>
  </w:endnote>
  <w:endnote w:type="continuationSeparator" w:id="0">
    <w:p w:rsidR="00EF1D4E" w:rsidRDefault="00EF1D4E" w:rsidP="0090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D4E" w:rsidRDefault="00EF1D4E" w:rsidP="00905ABB">
      <w:r>
        <w:separator/>
      </w:r>
    </w:p>
  </w:footnote>
  <w:footnote w:type="continuationSeparator" w:id="0">
    <w:p w:rsidR="00EF1D4E" w:rsidRDefault="00EF1D4E" w:rsidP="00905A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4111"/>
      <w:gridCol w:w="3260"/>
    </w:tblGrid>
    <w:tr w:rsidR="00905ABB" w:rsidTr="004F0A2C">
      <w:tc>
        <w:tcPr>
          <w:tcW w:w="2694" w:type="dxa"/>
          <w:vAlign w:val="center"/>
        </w:tcPr>
        <w:p w:rsidR="00905ABB" w:rsidRPr="004F0A2C" w:rsidRDefault="00905ABB" w:rsidP="004F0A2C">
          <w:pPr>
            <w:pStyle w:val="Encabezado"/>
            <w:spacing w:after="120"/>
            <w:rPr>
              <w:rFonts w:ascii="Arial" w:hAnsi="Arial" w:cs="Arial"/>
              <w:b/>
              <w:sz w:val="22"/>
              <w:szCs w:val="22"/>
            </w:rPr>
          </w:pPr>
          <w:r w:rsidRPr="004F0A2C">
            <w:rPr>
              <w:rFonts w:ascii="Arial" w:hAnsi="Arial" w:cs="Arial"/>
              <w:b/>
              <w:sz w:val="22"/>
              <w:szCs w:val="22"/>
            </w:rPr>
            <w:t>Código: F70</w:t>
          </w:r>
        </w:p>
      </w:tc>
      <w:tc>
        <w:tcPr>
          <w:tcW w:w="4111" w:type="dxa"/>
          <w:vMerge w:val="restart"/>
          <w:vAlign w:val="center"/>
        </w:tcPr>
        <w:p w:rsidR="00905ABB" w:rsidRPr="00152A72" w:rsidRDefault="00905ABB" w:rsidP="00152A72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152A72">
            <w:rPr>
              <w:rFonts w:ascii="Arial" w:hAnsi="Arial" w:cs="Arial"/>
              <w:b/>
              <w:sz w:val="22"/>
              <w:szCs w:val="22"/>
            </w:rPr>
            <w:t>PROGRAMA PROFESORES INVITADOS</w:t>
          </w:r>
        </w:p>
      </w:tc>
      <w:tc>
        <w:tcPr>
          <w:tcW w:w="3260" w:type="dxa"/>
          <w:vMerge w:val="restart"/>
        </w:tcPr>
        <w:p w:rsidR="00905ABB" w:rsidRDefault="00905ABB">
          <w:pPr>
            <w:pStyle w:val="Encabezado"/>
          </w:pPr>
        </w:p>
        <w:p w:rsidR="00905ABB" w:rsidRDefault="00905ABB" w:rsidP="00905ABB"/>
        <w:p w:rsidR="00905ABB" w:rsidRPr="00905ABB" w:rsidRDefault="00905ABB" w:rsidP="00905ABB">
          <w:pPr>
            <w:jc w:val="center"/>
          </w:pPr>
        </w:p>
      </w:tc>
    </w:tr>
    <w:tr w:rsidR="00905ABB" w:rsidTr="004F0A2C">
      <w:tc>
        <w:tcPr>
          <w:tcW w:w="2694" w:type="dxa"/>
          <w:vAlign w:val="center"/>
        </w:tcPr>
        <w:p w:rsidR="00905ABB" w:rsidRPr="004F0A2C" w:rsidRDefault="00ED196A" w:rsidP="004F0A2C">
          <w:pPr>
            <w:pStyle w:val="Encabezado"/>
            <w:spacing w:after="120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</w:rPr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55245</wp:posOffset>
                </wp:positionV>
                <wp:extent cx="1700530" cy="315595"/>
                <wp:effectExtent l="19050" t="0" r="0" b="0"/>
                <wp:wrapTight wrapText="bothSides">
                  <wp:wrapPolygon edited="0">
                    <wp:start x="-242" y="0"/>
                    <wp:lineTo x="-242" y="20861"/>
                    <wp:lineTo x="21535" y="20861"/>
                    <wp:lineTo x="21535" y="0"/>
                    <wp:lineTo x="-242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0530" cy="3155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152A72" w:rsidRPr="004F0A2C">
            <w:rPr>
              <w:rFonts w:ascii="Arial" w:hAnsi="Arial" w:cs="Arial"/>
              <w:b/>
              <w:sz w:val="22"/>
              <w:szCs w:val="22"/>
            </w:rPr>
            <w:t>Versión: 1</w:t>
          </w:r>
        </w:p>
      </w:tc>
      <w:tc>
        <w:tcPr>
          <w:tcW w:w="4111" w:type="dxa"/>
          <w:vMerge/>
        </w:tcPr>
        <w:p w:rsidR="00905ABB" w:rsidRPr="00152A72" w:rsidRDefault="00905ABB">
          <w:pPr>
            <w:pStyle w:val="Encabezado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260" w:type="dxa"/>
          <w:vMerge/>
        </w:tcPr>
        <w:p w:rsidR="00905ABB" w:rsidRDefault="00905ABB">
          <w:pPr>
            <w:pStyle w:val="Encabezado"/>
          </w:pPr>
        </w:p>
      </w:tc>
    </w:tr>
    <w:tr w:rsidR="00905ABB" w:rsidTr="004F0A2C">
      <w:tc>
        <w:tcPr>
          <w:tcW w:w="2694" w:type="dxa"/>
          <w:vAlign w:val="center"/>
        </w:tcPr>
        <w:p w:rsidR="00905ABB" w:rsidRPr="004F0A2C" w:rsidRDefault="00152A72" w:rsidP="004F0A2C">
          <w:pPr>
            <w:pStyle w:val="Encabezado"/>
            <w:spacing w:after="120"/>
            <w:rPr>
              <w:rFonts w:ascii="Arial" w:hAnsi="Arial" w:cs="Arial"/>
              <w:b/>
              <w:sz w:val="22"/>
              <w:szCs w:val="22"/>
            </w:rPr>
          </w:pPr>
          <w:r w:rsidRPr="004F0A2C">
            <w:rPr>
              <w:rFonts w:ascii="Arial" w:hAnsi="Arial" w:cs="Arial"/>
              <w:b/>
              <w:sz w:val="22"/>
              <w:szCs w:val="22"/>
            </w:rPr>
            <w:t>Fecha: 20/04/2010</w:t>
          </w:r>
        </w:p>
      </w:tc>
      <w:tc>
        <w:tcPr>
          <w:tcW w:w="4111" w:type="dxa"/>
          <w:vMerge/>
        </w:tcPr>
        <w:p w:rsidR="00905ABB" w:rsidRPr="00152A72" w:rsidRDefault="00905ABB">
          <w:pPr>
            <w:pStyle w:val="Encabezado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260" w:type="dxa"/>
          <w:vMerge/>
        </w:tcPr>
        <w:p w:rsidR="00905ABB" w:rsidRDefault="00905ABB">
          <w:pPr>
            <w:pStyle w:val="Encabezado"/>
          </w:pPr>
        </w:p>
      </w:tc>
    </w:tr>
    <w:tr w:rsidR="00905ABB" w:rsidTr="004F0A2C">
      <w:tc>
        <w:tcPr>
          <w:tcW w:w="2694" w:type="dxa"/>
          <w:vAlign w:val="center"/>
        </w:tcPr>
        <w:p w:rsidR="00905ABB" w:rsidRPr="004F0A2C" w:rsidRDefault="00152A72" w:rsidP="004F0A2C">
          <w:pPr>
            <w:pStyle w:val="Encabezado"/>
            <w:spacing w:after="120"/>
            <w:rPr>
              <w:rFonts w:ascii="Arial" w:hAnsi="Arial" w:cs="Arial"/>
              <w:b/>
              <w:sz w:val="22"/>
              <w:szCs w:val="22"/>
            </w:rPr>
          </w:pPr>
          <w:r w:rsidRPr="004F0A2C">
            <w:rPr>
              <w:rFonts w:ascii="Arial" w:hAnsi="Arial" w:cs="Arial"/>
              <w:b/>
              <w:sz w:val="22"/>
              <w:szCs w:val="22"/>
            </w:rPr>
            <w:t>Página 1 de 2</w:t>
          </w:r>
        </w:p>
      </w:tc>
      <w:tc>
        <w:tcPr>
          <w:tcW w:w="4111" w:type="dxa"/>
          <w:vMerge/>
        </w:tcPr>
        <w:p w:rsidR="00905ABB" w:rsidRPr="00152A72" w:rsidRDefault="00905ABB">
          <w:pPr>
            <w:pStyle w:val="Encabezado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260" w:type="dxa"/>
          <w:vMerge/>
        </w:tcPr>
        <w:p w:rsidR="00905ABB" w:rsidRDefault="00905ABB">
          <w:pPr>
            <w:pStyle w:val="Encabezado"/>
          </w:pPr>
        </w:p>
      </w:tc>
    </w:tr>
  </w:tbl>
  <w:p w:rsidR="00905ABB" w:rsidRDefault="00905AB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07F48"/>
    <w:multiLevelType w:val="singleLevel"/>
    <w:tmpl w:val="9416989A"/>
    <w:lvl w:ilvl="0">
      <w:start w:val="1"/>
      <w:numFmt w:val="upperLetter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</w:abstractNum>
  <w:abstractNum w:abstractNumId="1">
    <w:nsid w:val="3C205E47"/>
    <w:multiLevelType w:val="hybridMultilevel"/>
    <w:tmpl w:val="3B1C1ABC"/>
    <w:lvl w:ilvl="0" w:tplc="7EBEAB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B166A0"/>
    <w:multiLevelType w:val="hybridMultilevel"/>
    <w:tmpl w:val="AF92EA34"/>
    <w:lvl w:ilvl="0" w:tplc="031CCAA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2544FA0C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5BDA5276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113802A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D24F20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3C2480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767ABA7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621067F8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C0BBE2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B10"/>
    <w:rsid w:val="00005CD1"/>
    <w:rsid w:val="001033DF"/>
    <w:rsid w:val="00152A72"/>
    <w:rsid w:val="00160717"/>
    <w:rsid w:val="001C000A"/>
    <w:rsid w:val="001E7AC3"/>
    <w:rsid w:val="001F54CA"/>
    <w:rsid w:val="00204754"/>
    <w:rsid w:val="0022371A"/>
    <w:rsid w:val="002353CD"/>
    <w:rsid w:val="002D5EB0"/>
    <w:rsid w:val="002F6093"/>
    <w:rsid w:val="003605B3"/>
    <w:rsid w:val="00367E38"/>
    <w:rsid w:val="003963F5"/>
    <w:rsid w:val="00427527"/>
    <w:rsid w:val="004F0A2C"/>
    <w:rsid w:val="00550EBE"/>
    <w:rsid w:val="005A09D3"/>
    <w:rsid w:val="0063585E"/>
    <w:rsid w:val="00671E81"/>
    <w:rsid w:val="006C4456"/>
    <w:rsid w:val="0086582D"/>
    <w:rsid w:val="0087305E"/>
    <w:rsid w:val="00873B10"/>
    <w:rsid w:val="008D66CB"/>
    <w:rsid w:val="00905ABB"/>
    <w:rsid w:val="00A47715"/>
    <w:rsid w:val="00A6172B"/>
    <w:rsid w:val="00AD27D6"/>
    <w:rsid w:val="00C14A03"/>
    <w:rsid w:val="00C43A82"/>
    <w:rsid w:val="00C64075"/>
    <w:rsid w:val="00D417E8"/>
    <w:rsid w:val="00D92B07"/>
    <w:rsid w:val="00DB2B15"/>
    <w:rsid w:val="00ED196A"/>
    <w:rsid w:val="00EE29E4"/>
    <w:rsid w:val="00EF1D4E"/>
    <w:rsid w:val="00F010D9"/>
    <w:rsid w:val="00F66B6C"/>
    <w:rsid w:val="00FE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5EB0"/>
    <w:rPr>
      <w:sz w:val="24"/>
      <w:szCs w:val="24"/>
    </w:rPr>
  </w:style>
  <w:style w:type="paragraph" w:styleId="Ttulo1">
    <w:name w:val="heading 1"/>
    <w:basedOn w:val="Normal"/>
    <w:next w:val="Normal"/>
    <w:qFormat/>
    <w:rsid w:val="002D5EB0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2D5EB0"/>
    <w:pPr>
      <w:keepNext/>
      <w:outlineLvl w:val="1"/>
    </w:pPr>
    <w:rPr>
      <w:b/>
      <w:bCs/>
      <w:sz w:val="18"/>
    </w:rPr>
  </w:style>
  <w:style w:type="paragraph" w:styleId="Ttulo3">
    <w:name w:val="heading 3"/>
    <w:basedOn w:val="Normal"/>
    <w:next w:val="Normal"/>
    <w:qFormat/>
    <w:rsid w:val="002D5EB0"/>
    <w:pPr>
      <w:keepNext/>
      <w:jc w:val="center"/>
      <w:outlineLvl w:val="2"/>
    </w:pPr>
    <w:rPr>
      <w:b/>
      <w:bCs/>
      <w:sz w:val="20"/>
    </w:rPr>
  </w:style>
  <w:style w:type="paragraph" w:styleId="Ttulo4">
    <w:name w:val="heading 4"/>
    <w:basedOn w:val="Normal"/>
    <w:next w:val="Normal"/>
    <w:qFormat/>
    <w:rsid w:val="002D5EB0"/>
    <w:pPr>
      <w:keepNext/>
      <w:jc w:val="center"/>
      <w:outlineLvl w:val="3"/>
    </w:pPr>
    <w:rPr>
      <w:b/>
      <w:bCs/>
      <w:sz w:val="18"/>
    </w:rPr>
  </w:style>
  <w:style w:type="paragraph" w:styleId="Ttulo5">
    <w:name w:val="heading 5"/>
    <w:basedOn w:val="Normal"/>
    <w:next w:val="Normal"/>
    <w:qFormat/>
    <w:rsid w:val="002D5EB0"/>
    <w:pPr>
      <w:keepNext/>
      <w:jc w:val="center"/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rsid w:val="002D5EB0"/>
    <w:pPr>
      <w:keepNext/>
      <w:outlineLvl w:val="5"/>
    </w:pPr>
    <w:rPr>
      <w:b/>
      <w:bCs/>
      <w:sz w:val="16"/>
    </w:rPr>
  </w:style>
  <w:style w:type="paragraph" w:styleId="Ttulo7">
    <w:name w:val="heading 7"/>
    <w:basedOn w:val="Normal"/>
    <w:next w:val="Normal"/>
    <w:qFormat/>
    <w:rsid w:val="002D5EB0"/>
    <w:pPr>
      <w:keepNext/>
      <w:tabs>
        <w:tab w:val="left" w:pos="1100"/>
        <w:tab w:val="center" w:pos="4970"/>
      </w:tabs>
      <w:outlineLvl w:val="6"/>
    </w:pPr>
    <w:rPr>
      <w:rFonts w:ascii="Comic Sans MS" w:hAnsi="Comic Sans MS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D5EB0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2D5EB0"/>
    <w:pPr>
      <w:ind w:hanging="1260"/>
    </w:pPr>
    <w:rPr>
      <w:b/>
      <w:bCs/>
    </w:rPr>
  </w:style>
  <w:style w:type="paragraph" w:styleId="Ttulo">
    <w:name w:val="Title"/>
    <w:basedOn w:val="Normal"/>
    <w:qFormat/>
    <w:rsid w:val="002D5EB0"/>
    <w:pPr>
      <w:ind w:left="2124" w:firstLine="708"/>
      <w:jc w:val="center"/>
    </w:pPr>
    <w:rPr>
      <w:rFonts w:ascii="Arial Narrow" w:hAnsi="Arial Narrow"/>
      <w:i/>
      <w:sz w:val="18"/>
    </w:rPr>
  </w:style>
  <w:style w:type="table" w:styleId="Tablaconcuadrcula">
    <w:name w:val="Table Grid"/>
    <w:basedOn w:val="Tablanormal"/>
    <w:rsid w:val="00EE29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rsid w:val="00905A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05ABB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905ABB"/>
    <w:rPr>
      <w:sz w:val="24"/>
      <w:szCs w:val="24"/>
    </w:rPr>
  </w:style>
  <w:style w:type="paragraph" w:styleId="Textodeglobo">
    <w:name w:val="Balloon Text"/>
    <w:basedOn w:val="Normal"/>
    <w:link w:val="TextodegloboCar"/>
    <w:rsid w:val="00905A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05AB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C14A03"/>
    <w:rPr>
      <w:color w:val="0000FF" w:themeColor="hyperlink"/>
      <w:u w:val="single"/>
    </w:rPr>
  </w:style>
  <w:style w:type="paragraph" w:customStyle="1" w:styleId="Default">
    <w:name w:val="Default"/>
    <w:rsid w:val="002353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5EB0"/>
    <w:rPr>
      <w:sz w:val="24"/>
      <w:szCs w:val="24"/>
    </w:rPr>
  </w:style>
  <w:style w:type="paragraph" w:styleId="Ttulo1">
    <w:name w:val="heading 1"/>
    <w:basedOn w:val="Normal"/>
    <w:next w:val="Normal"/>
    <w:qFormat/>
    <w:rsid w:val="002D5EB0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2D5EB0"/>
    <w:pPr>
      <w:keepNext/>
      <w:outlineLvl w:val="1"/>
    </w:pPr>
    <w:rPr>
      <w:b/>
      <w:bCs/>
      <w:sz w:val="18"/>
    </w:rPr>
  </w:style>
  <w:style w:type="paragraph" w:styleId="Ttulo3">
    <w:name w:val="heading 3"/>
    <w:basedOn w:val="Normal"/>
    <w:next w:val="Normal"/>
    <w:qFormat/>
    <w:rsid w:val="002D5EB0"/>
    <w:pPr>
      <w:keepNext/>
      <w:jc w:val="center"/>
      <w:outlineLvl w:val="2"/>
    </w:pPr>
    <w:rPr>
      <w:b/>
      <w:bCs/>
      <w:sz w:val="20"/>
    </w:rPr>
  </w:style>
  <w:style w:type="paragraph" w:styleId="Ttulo4">
    <w:name w:val="heading 4"/>
    <w:basedOn w:val="Normal"/>
    <w:next w:val="Normal"/>
    <w:qFormat/>
    <w:rsid w:val="002D5EB0"/>
    <w:pPr>
      <w:keepNext/>
      <w:jc w:val="center"/>
      <w:outlineLvl w:val="3"/>
    </w:pPr>
    <w:rPr>
      <w:b/>
      <w:bCs/>
      <w:sz w:val="18"/>
    </w:rPr>
  </w:style>
  <w:style w:type="paragraph" w:styleId="Ttulo5">
    <w:name w:val="heading 5"/>
    <w:basedOn w:val="Normal"/>
    <w:next w:val="Normal"/>
    <w:qFormat/>
    <w:rsid w:val="002D5EB0"/>
    <w:pPr>
      <w:keepNext/>
      <w:jc w:val="center"/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rsid w:val="002D5EB0"/>
    <w:pPr>
      <w:keepNext/>
      <w:outlineLvl w:val="5"/>
    </w:pPr>
    <w:rPr>
      <w:b/>
      <w:bCs/>
      <w:sz w:val="16"/>
    </w:rPr>
  </w:style>
  <w:style w:type="paragraph" w:styleId="Ttulo7">
    <w:name w:val="heading 7"/>
    <w:basedOn w:val="Normal"/>
    <w:next w:val="Normal"/>
    <w:qFormat/>
    <w:rsid w:val="002D5EB0"/>
    <w:pPr>
      <w:keepNext/>
      <w:tabs>
        <w:tab w:val="left" w:pos="1100"/>
        <w:tab w:val="center" w:pos="4970"/>
      </w:tabs>
      <w:outlineLvl w:val="6"/>
    </w:pPr>
    <w:rPr>
      <w:rFonts w:ascii="Comic Sans MS" w:hAnsi="Comic Sans MS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D5EB0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2D5EB0"/>
    <w:pPr>
      <w:ind w:hanging="1260"/>
    </w:pPr>
    <w:rPr>
      <w:b/>
      <w:bCs/>
    </w:rPr>
  </w:style>
  <w:style w:type="paragraph" w:styleId="Ttulo">
    <w:name w:val="Title"/>
    <w:basedOn w:val="Normal"/>
    <w:qFormat/>
    <w:rsid w:val="002D5EB0"/>
    <w:pPr>
      <w:ind w:left="2124" w:firstLine="708"/>
      <w:jc w:val="center"/>
    </w:pPr>
    <w:rPr>
      <w:rFonts w:ascii="Arial Narrow" w:hAnsi="Arial Narrow"/>
      <w:i/>
      <w:sz w:val="18"/>
    </w:rPr>
  </w:style>
  <w:style w:type="table" w:styleId="Tablaconcuadrcula">
    <w:name w:val="Table Grid"/>
    <w:basedOn w:val="Tablanormal"/>
    <w:rsid w:val="00EE29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rsid w:val="00905A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05ABB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905ABB"/>
    <w:rPr>
      <w:sz w:val="24"/>
      <w:szCs w:val="24"/>
    </w:rPr>
  </w:style>
  <w:style w:type="paragraph" w:styleId="Textodeglobo">
    <w:name w:val="Balloon Text"/>
    <w:basedOn w:val="Normal"/>
    <w:link w:val="TextodegloboCar"/>
    <w:rsid w:val="00905A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05AB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C14A03"/>
    <w:rPr>
      <w:color w:val="0000FF" w:themeColor="hyperlink"/>
      <w:u w:val="single"/>
    </w:rPr>
  </w:style>
  <w:style w:type="paragraph" w:customStyle="1" w:styleId="Default">
    <w:name w:val="Default"/>
    <w:rsid w:val="002353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Icetex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Icetex</dc:creator>
  <cp:keywords/>
  <dc:description/>
  <cp:lastModifiedBy>Movilidad</cp:lastModifiedBy>
  <cp:revision>2</cp:revision>
  <cp:lastPrinted>2000-06-01T16:45:00Z</cp:lastPrinted>
  <dcterms:created xsi:type="dcterms:W3CDTF">2013-08-30T19:27:00Z</dcterms:created>
  <dcterms:modified xsi:type="dcterms:W3CDTF">2013-08-30T19:27:00Z</dcterms:modified>
</cp:coreProperties>
</file>